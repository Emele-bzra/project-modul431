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4AED" w14:textId="77777777" w:rsidR="00AC4921" w:rsidRDefault="00BC6D98">
      <w:pPr>
        <w:spacing w:before="6800"/>
      </w:pPr>
      <w:proofErr w:type="spellStart"/>
      <w:r>
        <w:rPr>
          <w:sz w:val="40"/>
          <w:lang w:val="en-GB"/>
        </w:rPr>
        <w:t>Projektauftrag</w:t>
      </w:r>
      <w:proofErr w:type="spellEnd"/>
      <w:r>
        <w:rPr>
          <w:sz w:val="40"/>
          <w:lang w:val="en-GB"/>
        </w:rPr>
        <w:t xml:space="preserve"> Modul 431</w:t>
      </w:r>
    </w:p>
    <w:p w14:paraId="5D04141A" w14:textId="77777777" w:rsidR="00AC4921" w:rsidRDefault="00BC6D98">
      <w:proofErr w:type="spellStart"/>
      <w:r>
        <w:rPr>
          <w:b/>
          <w:sz w:val="40"/>
          <w:lang w:val="en-GB"/>
        </w:rPr>
        <w:t>Webseite</w:t>
      </w:r>
      <w:proofErr w:type="spellEnd"/>
    </w:p>
    <w:p w14:paraId="00841785" w14:textId="77777777" w:rsidR="00AC4921" w:rsidRDefault="00BC6D98">
      <w:pPr>
        <w:spacing w:before="480"/>
      </w:pPr>
      <w:r>
        <w:rPr>
          <w:sz w:val="32"/>
          <w:szCs w:val="32"/>
          <w:lang w:val="en-GB"/>
        </w:rPr>
        <w:fldChar w:fldCharType="begin"/>
      </w:r>
      <w:r>
        <w:rPr>
          <w:sz w:val="32"/>
          <w:szCs w:val="32"/>
          <w:lang w:val="en-GB"/>
        </w:rPr>
        <w:instrText xml:space="preserve"> AUTHOR </w:instrText>
      </w:r>
      <w:r>
        <w:rPr>
          <w:sz w:val="32"/>
          <w:szCs w:val="32"/>
          <w:lang w:val="en-GB"/>
        </w:rPr>
        <w:fldChar w:fldCharType="separate"/>
      </w:r>
      <w:r>
        <w:rPr>
          <w:sz w:val="32"/>
          <w:szCs w:val="32"/>
          <w:lang w:val="en-GB"/>
        </w:rPr>
        <w:t>Florian Elser</w:t>
      </w:r>
      <w:r>
        <w:rPr>
          <w:sz w:val="32"/>
          <w:szCs w:val="32"/>
          <w:lang w:val="en-GB"/>
        </w:rPr>
        <w:fldChar w:fldCharType="end"/>
      </w:r>
    </w:p>
    <w:p w14:paraId="62A2B4AB" w14:textId="14531090" w:rsidR="00503F7C" w:rsidRDefault="00503F7C">
      <w:pPr>
        <w:spacing w:before="0"/>
        <w:rPr>
          <w:b/>
          <w:sz w:val="40"/>
          <w:lang w:val="en-GB"/>
        </w:rPr>
      </w:pPr>
      <w:r>
        <w:rPr>
          <w:b/>
          <w:sz w:val="40"/>
          <w:lang w:val="en-GB"/>
        </w:rPr>
        <w:br w:type="page"/>
      </w:r>
    </w:p>
    <w:p w14:paraId="51AF32FD" w14:textId="77777777" w:rsidR="00AC4921" w:rsidRDefault="00AC4921">
      <w:pPr>
        <w:spacing w:before="1200"/>
        <w:rPr>
          <w:b/>
          <w:sz w:val="32"/>
          <w:szCs w:val="32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de-CH"/>
        </w:rPr>
        <w:id w:val="-1045287465"/>
        <w:docPartObj>
          <w:docPartGallery w:val="Table of Contents"/>
          <w:docPartUnique/>
        </w:docPartObj>
      </w:sdtPr>
      <w:sdtContent>
        <w:p w14:paraId="1C3CD6BC" w14:textId="35DBE4F2" w:rsidR="00503F7C" w:rsidRDefault="00503F7C">
          <w:pPr>
            <w:pStyle w:val="Inhaltsverzeichnisberschrift"/>
          </w:pPr>
          <w:r>
            <w:t>Inhaltsverzeichnis</w:t>
          </w:r>
        </w:p>
        <w:p w14:paraId="6506A783" w14:textId="46B7AF83" w:rsidR="00503F7C" w:rsidRDefault="00503F7C">
          <w:pPr>
            <w:pStyle w:val="Verzeichnis1"/>
          </w:pPr>
          <w:r w:rsidRPr="00503F7C">
            <w:rPr>
              <w:b/>
              <w:bCs/>
              <w:color w:val="CC00FF"/>
            </w:rPr>
            <w:t>Informieren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1</w:t>
          </w:r>
        </w:p>
        <w:p w14:paraId="4B5535CA" w14:textId="77777777" w:rsidR="00503F7C" w:rsidRDefault="00000000">
          <w:pPr>
            <w:pStyle w:val="Verzeichnis2"/>
            <w:ind w:left="216"/>
          </w:pPr>
          <w:sdt>
            <w:sdtPr>
              <w:id w:val="1667506712"/>
              <w:placeholder>
                <w:docPart w:val="FFDC29BD32CE4024905424B2FE7A0517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2</w:t>
          </w:r>
        </w:p>
        <w:p w14:paraId="1EFD6120" w14:textId="77777777" w:rsidR="00503F7C" w:rsidRDefault="00000000">
          <w:pPr>
            <w:pStyle w:val="Verzeichnis3"/>
            <w:ind w:left="446"/>
          </w:pPr>
          <w:sdt>
            <w:sdtPr>
              <w:id w:val="93059032"/>
              <w:placeholder>
                <w:docPart w:val="C672BCADA1EB43A887C9111518970481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3</w:t>
          </w:r>
        </w:p>
        <w:p w14:paraId="7983BAD3" w14:textId="124C67EE" w:rsidR="00503F7C" w:rsidRDefault="00503F7C">
          <w:pPr>
            <w:pStyle w:val="Verzeichnis1"/>
          </w:pPr>
          <w:r w:rsidRPr="00BC6D98">
            <w:rPr>
              <w:b/>
              <w:bCs/>
              <w:color w:val="C00000"/>
            </w:rPr>
            <w:t>Planen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4</w:t>
          </w:r>
        </w:p>
        <w:p w14:paraId="4DA32551" w14:textId="77777777" w:rsidR="00503F7C" w:rsidRDefault="00000000">
          <w:pPr>
            <w:pStyle w:val="Verzeichnis2"/>
            <w:ind w:left="216"/>
          </w:pPr>
          <w:sdt>
            <w:sdtPr>
              <w:id w:val="93059040"/>
              <w:placeholder>
                <w:docPart w:val="FFDC29BD32CE4024905424B2FE7A0517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5</w:t>
          </w:r>
        </w:p>
        <w:p w14:paraId="46499149" w14:textId="77777777" w:rsidR="00503F7C" w:rsidRDefault="00000000" w:rsidP="00503F7C">
          <w:pPr>
            <w:pStyle w:val="Verzeichnis3"/>
            <w:ind w:left="446"/>
            <w:rPr>
              <w:lang w:val="de-DE"/>
            </w:rPr>
          </w:pPr>
          <w:sdt>
            <w:sdtPr>
              <w:id w:val="93059044"/>
              <w:placeholder>
                <w:docPart w:val="C672BCADA1EB43A887C9111518970481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6</w:t>
          </w:r>
        </w:p>
        <w:p w14:paraId="51EBF5E9" w14:textId="4DCB1146" w:rsidR="00503F7C" w:rsidRDefault="00503F7C" w:rsidP="00503F7C">
          <w:pPr>
            <w:pStyle w:val="Verzeichnis1"/>
          </w:pPr>
          <w:r w:rsidRPr="00BC6D98">
            <w:rPr>
              <w:b/>
              <w:bCs/>
              <w:color w:val="DEA900"/>
            </w:rPr>
            <w:t>Entscheiden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7</w:t>
          </w:r>
        </w:p>
        <w:p w14:paraId="6445C209" w14:textId="1AAF6343" w:rsidR="00503F7C" w:rsidRDefault="00000000" w:rsidP="00503F7C">
          <w:pPr>
            <w:pStyle w:val="Verzeichnis2"/>
            <w:ind w:left="216"/>
          </w:pPr>
          <w:sdt>
            <w:sdtPr>
              <w:id w:val="514741513"/>
              <w:placeholder>
                <w:docPart w:val="567B0F6C832746B5BB39BBE211B4BFB4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8</w:t>
          </w:r>
        </w:p>
        <w:p w14:paraId="424CB213" w14:textId="240887E6" w:rsidR="00503F7C" w:rsidRDefault="00000000" w:rsidP="00503F7C">
          <w:pPr>
            <w:rPr>
              <w:lang w:val="de-DE"/>
            </w:rPr>
          </w:pPr>
          <w:sdt>
            <w:sdtPr>
              <w:id w:val="-1872523318"/>
              <w:placeholder>
                <w:docPart w:val="8AE9A5BA8C894C08BB9226E89B6B7874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9</w:t>
          </w:r>
        </w:p>
        <w:p w14:paraId="73D190FB" w14:textId="523F0FCF" w:rsidR="00503F7C" w:rsidRDefault="00503F7C" w:rsidP="00503F7C">
          <w:pPr>
            <w:pStyle w:val="Verzeichnis1"/>
          </w:pPr>
          <w:r w:rsidRPr="00BC6D98">
            <w:rPr>
              <w:b/>
              <w:bCs/>
              <w:color w:val="92D050"/>
            </w:rPr>
            <w:t>Realisieren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10</w:t>
          </w:r>
        </w:p>
        <w:p w14:paraId="49B3E119" w14:textId="4F184BD9" w:rsidR="00503F7C" w:rsidRDefault="00000000" w:rsidP="00503F7C">
          <w:pPr>
            <w:pStyle w:val="Verzeichnis2"/>
            <w:ind w:left="216"/>
          </w:pPr>
          <w:sdt>
            <w:sdtPr>
              <w:id w:val="649102424"/>
              <w:placeholder>
                <w:docPart w:val="EACA1CC791E14AA980BD1375871969A9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11</w:t>
          </w:r>
        </w:p>
        <w:p w14:paraId="3C39FD01" w14:textId="26569F92" w:rsidR="00503F7C" w:rsidRDefault="00000000" w:rsidP="00503F7C">
          <w:pPr>
            <w:rPr>
              <w:lang w:val="de-DE"/>
            </w:rPr>
          </w:pPr>
          <w:sdt>
            <w:sdtPr>
              <w:id w:val="2138136000"/>
              <w:placeholder>
                <w:docPart w:val="C671D45D86CD419481B3F5255685E9D4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12</w:t>
          </w:r>
        </w:p>
        <w:p w14:paraId="6F06BA52" w14:textId="2A59C6A1" w:rsidR="00503F7C" w:rsidRDefault="00503F7C" w:rsidP="00503F7C">
          <w:pPr>
            <w:pStyle w:val="Verzeichnis1"/>
          </w:pPr>
          <w:r w:rsidRPr="00BC6D98">
            <w:rPr>
              <w:b/>
              <w:bCs/>
              <w:color w:val="00B0F0"/>
            </w:rPr>
            <w:t>Kontrollieren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13</w:t>
          </w:r>
        </w:p>
        <w:p w14:paraId="7026BEB1" w14:textId="62F86150" w:rsidR="00503F7C" w:rsidRDefault="00000000" w:rsidP="00503F7C">
          <w:pPr>
            <w:pStyle w:val="Verzeichnis2"/>
            <w:ind w:left="216"/>
          </w:pPr>
          <w:sdt>
            <w:sdtPr>
              <w:id w:val="794259625"/>
              <w:placeholder>
                <w:docPart w:val="C1A6524DE86A4C6CB3216E69039A59CF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14</w:t>
          </w:r>
        </w:p>
        <w:p w14:paraId="1F34E11D" w14:textId="048DBBC8" w:rsidR="00503F7C" w:rsidRDefault="00000000" w:rsidP="00503F7C">
          <w:pPr>
            <w:rPr>
              <w:lang w:val="de-DE"/>
            </w:rPr>
          </w:pPr>
          <w:sdt>
            <w:sdtPr>
              <w:id w:val="1661580142"/>
              <w:placeholder>
                <w:docPart w:val="8CED53AD0CF448E3B2BB40B2F5470C04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15</w:t>
          </w:r>
        </w:p>
        <w:p w14:paraId="115649E6" w14:textId="0063320A" w:rsidR="00503F7C" w:rsidRDefault="00503F7C" w:rsidP="00503F7C">
          <w:pPr>
            <w:pStyle w:val="Verzeichnis1"/>
          </w:pPr>
          <w:r w:rsidRPr="00BC6D98">
            <w:rPr>
              <w:b/>
              <w:bCs/>
              <w:color w:val="0B769F" w:themeColor="accent4" w:themeShade="BF"/>
            </w:rPr>
            <w:t>Auswerten</w:t>
          </w:r>
          <w:r>
            <w:ptab w:relativeTo="margin" w:alignment="right" w:leader="dot"/>
          </w:r>
          <w:r>
            <w:rPr>
              <w:b/>
              <w:bCs/>
              <w:lang w:val="de-DE"/>
            </w:rPr>
            <w:t>16</w:t>
          </w:r>
        </w:p>
        <w:p w14:paraId="365DBDD1" w14:textId="4398BF5D" w:rsidR="00503F7C" w:rsidRDefault="00000000" w:rsidP="00503F7C">
          <w:pPr>
            <w:pStyle w:val="Verzeichnis2"/>
            <w:ind w:left="216"/>
          </w:pPr>
          <w:sdt>
            <w:sdtPr>
              <w:id w:val="-1789344824"/>
              <w:placeholder>
                <w:docPart w:val="02E7D3BDA05F4ACFB75928679EDBFE22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2)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17</w:t>
          </w:r>
        </w:p>
        <w:p w14:paraId="06DB673A" w14:textId="55AE8215" w:rsidR="00503F7C" w:rsidRPr="00503F7C" w:rsidRDefault="00000000" w:rsidP="00503F7C">
          <w:pPr>
            <w:rPr>
              <w:lang w:val="de-DE"/>
            </w:rPr>
          </w:pPr>
          <w:sdt>
            <w:sdtPr>
              <w:id w:val="936558245"/>
              <w:placeholder>
                <w:docPart w:val="D2C35314DDF645BE8484D1FFA04D3BA7"/>
              </w:placeholder>
              <w:temporary/>
              <w:showingPlcHdr/>
            </w:sdtPr>
            <w:sdtContent>
              <w:r w:rsidR="00503F7C">
                <w:rPr>
                  <w:lang w:val="de-DE"/>
                </w:rPr>
                <w:t>Geben Sie die Kapitelüberschrift ein (Stufe 3)</w:t>
              </w:r>
            </w:sdtContent>
          </w:sdt>
          <w:r w:rsidR="00503F7C">
            <w:ptab w:relativeTo="margin" w:alignment="right" w:leader="dot"/>
          </w:r>
          <w:r w:rsidR="00503F7C">
            <w:rPr>
              <w:lang w:val="de-DE"/>
            </w:rPr>
            <w:t>18</w:t>
          </w:r>
        </w:p>
      </w:sdtContent>
    </w:sdt>
    <w:p w14:paraId="24CE431A" w14:textId="03209C45" w:rsidR="00AC4921" w:rsidRDefault="00AC4921"/>
    <w:p w14:paraId="17F11217" w14:textId="77777777" w:rsidR="00AC4921" w:rsidRDefault="00AC4921">
      <w:pPr>
        <w:pageBreakBefore/>
        <w:spacing w:before="0"/>
      </w:pPr>
    </w:p>
    <w:p w14:paraId="164FC770" w14:textId="77777777" w:rsidR="00AC4921" w:rsidRDefault="00BC6D98">
      <w:pPr>
        <w:pStyle w:val="berschrift1"/>
      </w:pPr>
      <w:bookmarkStart w:id="0" w:name="_Toc177262926"/>
      <w:r>
        <w:t>Überschrift 1 (z.B. 16pt, Fett, Abstand vor 24pt)</w:t>
      </w:r>
      <w:bookmarkEnd w:id="0"/>
    </w:p>
    <w:p w14:paraId="0DA2C751" w14:textId="77777777" w:rsidR="00AC4921" w:rsidRDefault="00BC6D98">
      <w:r>
        <w:t>Standard (z.B. 10pt, Abstand vor 6pt)</w:t>
      </w:r>
    </w:p>
    <w:p w14:paraId="38C527AC" w14:textId="77777777" w:rsidR="00AC4921" w:rsidRDefault="00BC6D98">
      <w:pPr>
        <w:pStyle w:val="berschrift2"/>
      </w:pPr>
      <w:bookmarkStart w:id="1" w:name="_Toc177262927"/>
      <w:r>
        <w:t>Überschrift 2 (z.B. 14pt, Fett, Abstand vor 18pt)</w:t>
      </w:r>
      <w:bookmarkEnd w:id="1"/>
    </w:p>
    <w:p w14:paraId="7E8FC2A1" w14:textId="77777777" w:rsidR="00AC4921" w:rsidRDefault="00BC6D98">
      <w:r>
        <w:t>Standard</w:t>
      </w:r>
    </w:p>
    <w:p w14:paraId="6C2A8FD3" w14:textId="77777777" w:rsidR="00AC4921" w:rsidRDefault="00BC6D98">
      <w:pPr>
        <w:pStyle w:val="berschrift3"/>
      </w:pPr>
      <w:bookmarkStart w:id="2" w:name="_Toc177262928"/>
      <w:r>
        <w:t>Überschrift 3 (z.B. 12pt, Fett, Abstand vor 12pt)</w:t>
      </w:r>
      <w:bookmarkEnd w:id="2"/>
    </w:p>
    <w:p w14:paraId="37DC7CE0" w14:textId="77777777" w:rsidR="00AC4921" w:rsidRDefault="00BC6D98">
      <w:r>
        <w:t>Standard</w:t>
      </w:r>
    </w:p>
    <w:p w14:paraId="20AF7485" w14:textId="77777777" w:rsidR="00AC4921" w:rsidRDefault="00BC6D98">
      <w:pPr>
        <w:pStyle w:val="berschrift3"/>
      </w:pPr>
      <w:r>
        <w:t>Auf jedes Dokument gehören</w:t>
      </w:r>
    </w:p>
    <w:p w14:paraId="0615CF50" w14:textId="77777777" w:rsidR="00AC4921" w:rsidRDefault="00BC6D98">
      <w:pPr>
        <w:pStyle w:val="Listenabsatz"/>
        <w:numPr>
          <w:ilvl w:val="0"/>
          <w:numId w:val="13"/>
        </w:numPr>
      </w:pPr>
      <w:r>
        <w:t>Titel und Thema: Projektname und Dokumentart</w:t>
      </w:r>
    </w:p>
    <w:p w14:paraId="0DBEDDFF" w14:textId="77777777" w:rsidR="00AC4921" w:rsidRDefault="00BC6D98">
      <w:pPr>
        <w:pStyle w:val="Listenabsatz"/>
        <w:numPr>
          <w:ilvl w:val="0"/>
          <w:numId w:val="13"/>
        </w:numPr>
      </w:pPr>
      <w:r>
        <w:t>Überschriften-Hierarchie, Überschiften-Nummerierung bei mehreren Kapiteln</w:t>
      </w:r>
    </w:p>
    <w:p w14:paraId="6E57405F" w14:textId="77777777" w:rsidR="00AC4921" w:rsidRDefault="00BC6D98">
      <w:pPr>
        <w:pStyle w:val="Listenabsatz"/>
        <w:numPr>
          <w:ilvl w:val="0"/>
          <w:numId w:val="13"/>
        </w:numPr>
      </w:pPr>
      <w:r>
        <w:t>Datum des Dokuments (bzw. dieser Version des Dokuments)</w:t>
      </w:r>
    </w:p>
    <w:p w14:paraId="244D7A51" w14:textId="77777777" w:rsidR="00AC4921" w:rsidRDefault="00BC6D98">
      <w:pPr>
        <w:pStyle w:val="Listenabsatz"/>
        <w:numPr>
          <w:ilvl w:val="0"/>
          <w:numId w:val="13"/>
        </w:numPr>
      </w:pPr>
      <w:r>
        <w:t>Name des Autors, der Autorin bzw. der Autoren/innen: Vor- und Nachname(n)</w:t>
      </w:r>
    </w:p>
    <w:p w14:paraId="4B5A4E5E" w14:textId="77777777" w:rsidR="00AC4921" w:rsidRDefault="00BC6D98">
      <w:pPr>
        <w:pStyle w:val="Listenabsatz"/>
        <w:numPr>
          <w:ilvl w:val="0"/>
          <w:numId w:val="13"/>
        </w:numPr>
      </w:pPr>
      <w:r>
        <w:t>Dateiname in der Fusszeile</w:t>
      </w:r>
    </w:p>
    <w:p w14:paraId="627D36ED" w14:textId="77777777" w:rsidR="00AC4921" w:rsidRDefault="00BC6D98">
      <w:pPr>
        <w:pStyle w:val="Listenabsatz"/>
        <w:numPr>
          <w:ilvl w:val="0"/>
          <w:numId w:val="13"/>
        </w:numPr>
      </w:pPr>
      <w:r>
        <w:t>Seitennummerierung in der Fusszeile: Seitennummer und Anzahl Seiten</w:t>
      </w:r>
    </w:p>
    <w:p w14:paraId="78B10693" w14:textId="77777777" w:rsidR="00AC4921" w:rsidRDefault="00AC4921"/>
    <w:p w14:paraId="3A56257F" w14:textId="77777777" w:rsidR="00AC4921" w:rsidRDefault="00AC4921"/>
    <w:sectPr w:rsidR="00AC4921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440" w:right="1080" w:bottom="1440" w:left="1080" w:header="567" w:footer="9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5CAE7" w14:textId="77777777" w:rsidR="00F0177A" w:rsidRDefault="00F0177A">
      <w:pPr>
        <w:spacing w:before="0"/>
      </w:pPr>
      <w:r>
        <w:separator/>
      </w:r>
    </w:p>
  </w:endnote>
  <w:endnote w:type="continuationSeparator" w:id="0">
    <w:p w14:paraId="0AD2D516" w14:textId="77777777" w:rsidR="00F0177A" w:rsidRDefault="00F0177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1E906" w14:textId="77777777" w:rsidR="00BC6D98" w:rsidRDefault="00BC6D98">
    <w:pPr>
      <w:pBdr>
        <w:top w:val="single" w:sz="4" w:space="1" w:color="000000"/>
      </w:pBdr>
      <w:tabs>
        <w:tab w:val="left" w:pos="5954"/>
        <w:tab w:val="right" w:pos="9923"/>
      </w:tabs>
      <w:rPr>
        <w:color w:val="0000FF"/>
        <w:sz w:val="8"/>
      </w:rPr>
    </w:pPr>
  </w:p>
  <w:p w14:paraId="17457368" w14:textId="2539E6C7" w:rsidR="00BC6D98" w:rsidRDefault="00BC6D98">
    <w:pPr>
      <w:tabs>
        <w:tab w:val="center" w:pos="4820"/>
        <w:tab w:val="right" w:pos="9923"/>
      </w:tabs>
      <w:spacing w:before="0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dokument2</w:t>
    </w:r>
    <w:r>
      <w:rPr>
        <w:sz w:val="16"/>
        <w:szCs w:val="16"/>
      </w:rPr>
      <w:fldChar w:fldCharType="end"/>
    </w:r>
    <w:r>
      <w:rPr>
        <w:color w:val="0000FF"/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Florian Elser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\@ "dd'.'MM'.'yyyy" </w:instrText>
    </w:r>
    <w:r>
      <w:rPr>
        <w:sz w:val="16"/>
        <w:szCs w:val="16"/>
      </w:rPr>
      <w:fldChar w:fldCharType="separate"/>
    </w:r>
    <w:r w:rsidR="00924BEE">
      <w:rPr>
        <w:noProof/>
        <w:sz w:val="16"/>
        <w:szCs w:val="16"/>
      </w:rPr>
      <w:t>12.06.2025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EA1D5" w14:textId="77777777" w:rsidR="00BC6D98" w:rsidRDefault="00BC6D98">
    <w:pPr>
      <w:pBdr>
        <w:top w:val="single" w:sz="4" w:space="1" w:color="000000"/>
      </w:pBdr>
      <w:tabs>
        <w:tab w:val="left" w:pos="5954"/>
        <w:tab w:val="right" w:pos="9923"/>
      </w:tabs>
      <w:rPr>
        <w:color w:val="0000FF"/>
        <w:sz w:val="8"/>
      </w:rPr>
    </w:pPr>
  </w:p>
  <w:p w14:paraId="20832C0B" w14:textId="18A99C4E" w:rsidR="00BC6D98" w:rsidRDefault="00BC6D98">
    <w:pPr>
      <w:tabs>
        <w:tab w:val="center" w:pos="4820"/>
        <w:tab w:val="right" w:pos="9923"/>
      </w:tabs>
      <w:spacing w:before="0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dokument2</w:t>
    </w:r>
    <w:r>
      <w:rPr>
        <w:sz w:val="16"/>
        <w:szCs w:val="16"/>
      </w:rPr>
      <w:fldChar w:fldCharType="end"/>
    </w:r>
    <w:r>
      <w:rPr>
        <w:color w:val="0000FF"/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AUTHOR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Florian Elser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\@ "dd'.'MM'.'yyyy" </w:instrText>
    </w:r>
    <w:r>
      <w:rPr>
        <w:sz w:val="16"/>
        <w:szCs w:val="16"/>
      </w:rPr>
      <w:fldChar w:fldCharType="separate"/>
    </w:r>
    <w:r w:rsidR="00924BEE">
      <w:rPr>
        <w:noProof/>
        <w:sz w:val="16"/>
        <w:szCs w:val="16"/>
      </w:rPr>
      <w:t>12.06.2025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18689" w14:textId="77777777" w:rsidR="00F0177A" w:rsidRDefault="00F0177A">
      <w:pPr>
        <w:spacing w:before="0"/>
      </w:pPr>
      <w:r>
        <w:rPr>
          <w:color w:val="000000"/>
        </w:rPr>
        <w:separator/>
      </w:r>
    </w:p>
  </w:footnote>
  <w:footnote w:type="continuationSeparator" w:id="0">
    <w:p w14:paraId="51F21022" w14:textId="77777777" w:rsidR="00F0177A" w:rsidRDefault="00F0177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0553A" w14:textId="77777777" w:rsidR="00BC6D98" w:rsidRDefault="00BC6D98">
    <w:pPr>
      <w:pStyle w:val="Kopfzeile"/>
      <w:tabs>
        <w:tab w:val="clear" w:pos="4252"/>
        <w:tab w:val="clear" w:pos="8959"/>
        <w:tab w:val="right" w:pos="9923"/>
      </w:tabs>
    </w:pPr>
    <w:fldSimple w:instr=" TITLE ">
      <w:r>
        <w:t>Titel (z.B. Webauftritt Karl Meier GmbH)</w:t>
      </w:r>
    </w:fldSimple>
    <w:r>
      <w:tab/>
    </w:r>
    <w:fldSimple w:instr=" SUBJECT ">
      <w:r>
        <w:t>Thema (z.B. Konzept)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2D9AE" w14:textId="77777777" w:rsidR="00BC6D98" w:rsidRDefault="00BC6D98">
    <w:pPr>
      <w:pStyle w:val="Kopfzeile"/>
      <w:pBdr>
        <w:bottom w:val="none" w:sz="0" w:space="0" w:color="auto"/>
      </w:pBdr>
      <w:tabs>
        <w:tab w:val="clear" w:pos="4252"/>
        <w:tab w:val="clear" w:pos="8959"/>
        <w:tab w:val="right" w:pos="9639"/>
        <w:tab w:val="right" w:pos="9923"/>
      </w:tabs>
    </w:pPr>
    <w:r>
      <w:rPr>
        <w:noProof/>
      </w:rPr>
      <w:drawing>
        <wp:inline distT="0" distB="0" distL="0" distR="0" wp14:anchorId="68648AAC" wp14:editId="7428E131">
          <wp:extent cx="2069616" cy="277721"/>
          <wp:effectExtent l="0" t="0" r="6834" b="8029"/>
          <wp:docPr id="1371470182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9616" cy="2777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5F54068A" wp14:editId="358BD225">
          <wp:extent cx="402070" cy="489103"/>
          <wp:effectExtent l="0" t="0" r="0" b="6197"/>
          <wp:docPr id="669576457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2070" cy="4891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642"/>
    <w:multiLevelType w:val="multilevel"/>
    <w:tmpl w:val="3F668F44"/>
    <w:styleLink w:val="LFO8"/>
    <w:lvl w:ilvl="0">
      <w:start w:val="1"/>
      <w:numFmt w:val="decimal"/>
      <w:pStyle w:val="Listennummer2"/>
      <w:lvlText w:val="%1."/>
      <w:lvlJc w:val="left"/>
      <w:pPr>
        <w:ind w:left="643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BFA2A2F"/>
    <w:multiLevelType w:val="multilevel"/>
    <w:tmpl w:val="0B4CA8D0"/>
    <w:styleLink w:val="LFO2"/>
    <w:lvl w:ilvl="0"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AE874C9"/>
    <w:multiLevelType w:val="multilevel"/>
    <w:tmpl w:val="1F429696"/>
    <w:styleLink w:val="LFO7"/>
    <w:lvl w:ilvl="0">
      <w:start w:val="1"/>
      <w:numFmt w:val="decimal"/>
      <w:pStyle w:val="Listennummer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1D0462F5"/>
    <w:multiLevelType w:val="multilevel"/>
    <w:tmpl w:val="52A4D520"/>
    <w:styleLink w:val="WWOutlineListStyle1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55013A"/>
    <w:multiLevelType w:val="multilevel"/>
    <w:tmpl w:val="58F2C6D6"/>
    <w:styleLink w:val="LFO5"/>
    <w:lvl w:ilvl="0">
      <w:numFmt w:val="bullet"/>
      <w:pStyle w:val="Aufzhlungszeichen4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349D1D77"/>
    <w:multiLevelType w:val="multilevel"/>
    <w:tmpl w:val="18749778"/>
    <w:styleLink w:val="LFO6"/>
    <w:lvl w:ilvl="0">
      <w:numFmt w:val="bullet"/>
      <w:pStyle w:val="Aufzhlungszeichen5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463B19C9"/>
    <w:multiLevelType w:val="multilevel"/>
    <w:tmpl w:val="D486C2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AD8037B"/>
    <w:multiLevelType w:val="multilevel"/>
    <w:tmpl w:val="8FE2571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B1F3926"/>
    <w:multiLevelType w:val="multilevel"/>
    <w:tmpl w:val="64385668"/>
    <w:styleLink w:val="LFO10"/>
    <w:lvl w:ilvl="0">
      <w:start w:val="1"/>
      <w:numFmt w:val="decimal"/>
      <w:pStyle w:val="Listennummer4"/>
      <w:lvlText w:val="%1."/>
      <w:lvlJc w:val="left"/>
      <w:pPr>
        <w:ind w:left="1209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562220D3"/>
    <w:multiLevelType w:val="multilevel"/>
    <w:tmpl w:val="D9F67196"/>
    <w:styleLink w:val="LFO3"/>
    <w:lvl w:ilvl="0">
      <w:numFmt w:val="bullet"/>
      <w:pStyle w:val="Aufzhlungszeichen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C2D0390"/>
    <w:multiLevelType w:val="multilevel"/>
    <w:tmpl w:val="BF141DE6"/>
    <w:styleLink w:val="LFO9"/>
    <w:lvl w:ilvl="0">
      <w:start w:val="1"/>
      <w:numFmt w:val="decimal"/>
      <w:pStyle w:val="Listennummer3"/>
      <w:lvlText w:val="%1."/>
      <w:lvlJc w:val="left"/>
      <w:pPr>
        <w:ind w:left="926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6AAD4098"/>
    <w:multiLevelType w:val="multilevel"/>
    <w:tmpl w:val="8ED4086E"/>
    <w:styleLink w:val="LFO11"/>
    <w:lvl w:ilvl="0">
      <w:start w:val="1"/>
      <w:numFmt w:val="decimal"/>
      <w:pStyle w:val="Listennummer5"/>
      <w:lvlText w:val="%1."/>
      <w:lvlJc w:val="left"/>
      <w:pPr>
        <w:ind w:left="1492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" w15:restartNumberingAfterBreak="0">
    <w:nsid w:val="7DB60BEC"/>
    <w:multiLevelType w:val="multilevel"/>
    <w:tmpl w:val="26D047F2"/>
    <w:styleLink w:val="LFO4"/>
    <w:lvl w:ilvl="0">
      <w:numFmt w:val="bullet"/>
      <w:pStyle w:val="Aufzhlungszeichen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877086143">
    <w:abstractNumId w:val="3"/>
  </w:num>
  <w:num w:numId="2" w16cid:durableId="1475562357">
    <w:abstractNumId w:val="7"/>
  </w:num>
  <w:num w:numId="3" w16cid:durableId="1322660949">
    <w:abstractNumId w:val="1"/>
  </w:num>
  <w:num w:numId="4" w16cid:durableId="1906642910">
    <w:abstractNumId w:val="9"/>
  </w:num>
  <w:num w:numId="5" w16cid:durableId="1256985938">
    <w:abstractNumId w:val="12"/>
  </w:num>
  <w:num w:numId="6" w16cid:durableId="1449621369">
    <w:abstractNumId w:val="4"/>
  </w:num>
  <w:num w:numId="7" w16cid:durableId="626660600">
    <w:abstractNumId w:val="5"/>
  </w:num>
  <w:num w:numId="8" w16cid:durableId="868420611">
    <w:abstractNumId w:val="2"/>
  </w:num>
  <w:num w:numId="9" w16cid:durableId="1260865899">
    <w:abstractNumId w:val="0"/>
  </w:num>
  <w:num w:numId="10" w16cid:durableId="1066102819">
    <w:abstractNumId w:val="10"/>
  </w:num>
  <w:num w:numId="11" w16cid:durableId="519928115">
    <w:abstractNumId w:val="8"/>
  </w:num>
  <w:num w:numId="12" w16cid:durableId="1333796148">
    <w:abstractNumId w:val="11"/>
  </w:num>
  <w:num w:numId="13" w16cid:durableId="1867525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921"/>
    <w:rsid w:val="00503F7C"/>
    <w:rsid w:val="00745B63"/>
    <w:rsid w:val="00924BEE"/>
    <w:rsid w:val="00AC4921"/>
    <w:rsid w:val="00BC6D98"/>
    <w:rsid w:val="00F0177A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631DB5"/>
  <w15:docId w15:val="{85C0D18E-3377-49FD-837F-5E7F1DEB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20"/>
    </w:pPr>
    <w:rPr>
      <w:rFonts w:ascii="Arial" w:hAnsi="Arial"/>
      <w:lang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numPr>
        <w:numId w:val="1"/>
      </w:numPr>
      <w:spacing w:before="480"/>
      <w:outlineLvl w:val="0"/>
    </w:pPr>
    <w:rPr>
      <w:b/>
      <w:kern w:val="3"/>
      <w:sz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pacing w:before="3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numPr>
        <w:ilvl w:val="2"/>
        <w:numId w:val="1"/>
      </w:numPr>
      <w:spacing w:before="24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">
    <w:name w:val="WW_OutlineListStyle_1"/>
    <w:basedOn w:val="KeineListe"/>
    <w:pPr>
      <w:numPr>
        <w:numId w:val="1"/>
      </w:numPr>
    </w:pPr>
  </w:style>
  <w:style w:type="paragraph" w:styleId="Kopfzeile">
    <w:name w:val="header"/>
    <w:basedOn w:val="Standard"/>
    <w:pPr>
      <w:pBdr>
        <w:bottom w:val="single" w:sz="6" w:space="6" w:color="000000"/>
      </w:pBdr>
      <w:tabs>
        <w:tab w:val="center" w:pos="4252"/>
        <w:tab w:val="right" w:pos="8959"/>
      </w:tabs>
      <w:spacing w:after="180"/>
    </w:pPr>
    <w:rPr>
      <w:rFonts w:ascii="Helvetica" w:hAnsi="Helvetica"/>
      <w:sz w:val="14"/>
    </w:rPr>
  </w:style>
  <w:style w:type="paragraph" w:styleId="Fuzeile">
    <w:name w:val="footer"/>
    <w:basedOn w:val="Standard"/>
    <w:pPr>
      <w:pBdr>
        <w:top w:val="single" w:sz="6" w:space="1" w:color="000000"/>
      </w:pBdr>
      <w:tabs>
        <w:tab w:val="right" w:pos="8959"/>
      </w:tabs>
    </w:pPr>
    <w:rPr>
      <w:rFonts w:ascii="Helvetica" w:hAnsi="Helvetica"/>
      <w:sz w:val="14"/>
    </w:rPr>
  </w:style>
  <w:style w:type="paragraph" w:styleId="Abbildungsverzeichnis">
    <w:name w:val="table of figures"/>
    <w:basedOn w:val="Standard"/>
    <w:next w:val="Standard"/>
    <w:pPr>
      <w:ind w:left="480" w:hanging="48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3"/>
      </w:numPr>
    </w:pPr>
  </w:style>
  <w:style w:type="paragraph" w:styleId="Aufzhlungszeichen2">
    <w:name w:val="List Bullet 2"/>
    <w:basedOn w:val="Standard"/>
    <w:autoRedefine/>
    <w:pPr>
      <w:numPr>
        <w:numId w:val="4"/>
      </w:numPr>
    </w:pPr>
  </w:style>
  <w:style w:type="paragraph" w:styleId="Aufzhlungszeichen3">
    <w:name w:val="List Bullet 3"/>
    <w:basedOn w:val="Standard"/>
    <w:autoRedefine/>
    <w:pPr>
      <w:numPr>
        <w:numId w:val="5"/>
      </w:numPr>
    </w:pPr>
  </w:style>
  <w:style w:type="paragraph" w:styleId="Aufzhlungszeichen4">
    <w:name w:val="List Bullet 4"/>
    <w:basedOn w:val="Standard"/>
    <w:autoRedefine/>
    <w:pPr>
      <w:numPr>
        <w:numId w:val="6"/>
      </w:numPr>
    </w:pPr>
  </w:style>
  <w:style w:type="paragraph" w:styleId="Aufzhlungszeichen5">
    <w:name w:val="List Bullet 5"/>
    <w:basedOn w:val="Standard"/>
    <w:autoRedefine/>
    <w:pPr>
      <w:numPr>
        <w:numId w:val="7"/>
      </w:numPr>
    </w:pPr>
  </w:style>
  <w:style w:type="paragraph" w:styleId="Beschriftung">
    <w:name w:val="caption"/>
    <w:basedOn w:val="Standard"/>
    <w:next w:val="Standard"/>
    <w:pPr>
      <w:spacing w:after="120"/>
    </w:pPr>
    <w:rPr>
      <w:b/>
      <w:bCs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autoRedefine/>
    <w:pPr>
      <w:ind w:left="240" w:hanging="240"/>
    </w:pPr>
  </w:style>
  <w:style w:type="paragraph" w:styleId="Index2">
    <w:name w:val="index 2"/>
    <w:basedOn w:val="Standard"/>
    <w:next w:val="Standard"/>
    <w:autoRedefine/>
    <w:pPr>
      <w:ind w:left="480" w:hanging="240"/>
    </w:pPr>
  </w:style>
  <w:style w:type="paragraph" w:styleId="Index3">
    <w:name w:val="index 3"/>
    <w:basedOn w:val="Standard"/>
    <w:next w:val="Standard"/>
    <w:autoRedefine/>
    <w:pPr>
      <w:ind w:left="720" w:hanging="240"/>
    </w:pPr>
  </w:style>
  <w:style w:type="paragraph" w:styleId="Index4">
    <w:name w:val="index 4"/>
    <w:basedOn w:val="Standard"/>
    <w:next w:val="Standard"/>
    <w:autoRedefine/>
    <w:pPr>
      <w:ind w:left="960" w:hanging="240"/>
    </w:pPr>
  </w:style>
  <w:style w:type="paragraph" w:styleId="Index5">
    <w:name w:val="index 5"/>
    <w:basedOn w:val="Standard"/>
    <w:next w:val="Standard"/>
    <w:autoRedefine/>
    <w:pPr>
      <w:ind w:left="1200" w:hanging="240"/>
    </w:pPr>
  </w:style>
  <w:style w:type="paragraph" w:styleId="Index6">
    <w:name w:val="index 6"/>
    <w:basedOn w:val="Standard"/>
    <w:next w:val="Standard"/>
    <w:autoRedefine/>
    <w:pPr>
      <w:ind w:left="1440" w:hanging="240"/>
    </w:pPr>
  </w:style>
  <w:style w:type="paragraph" w:styleId="Index7">
    <w:name w:val="index 7"/>
    <w:basedOn w:val="Standard"/>
    <w:next w:val="Standard"/>
    <w:autoRedefine/>
    <w:pPr>
      <w:ind w:left="1680" w:hanging="240"/>
    </w:pPr>
  </w:style>
  <w:style w:type="paragraph" w:styleId="Index8">
    <w:name w:val="index 8"/>
    <w:basedOn w:val="Standard"/>
    <w:next w:val="Standard"/>
    <w:autoRedefine/>
    <w:pPr>
      <w:ind w:left="1920" w:hanging="240"/>
    </w:pPr>
  </w:style>
  <w:style w:type="paragraph" w:styleId="Index9">
    <w:name w:val="index 9"/>
    <w:basedOn w:val="Standard"/>
    <w:next w:val="Standard"/>
    <w:autoRedefine/>
    <w:pPr>
      <w:ind w:left="2160" w:hanging="240"/>
    </w:pPr>
  </w:style>
  <w:style w:type="paragraph" w:styleId="Indexberschrift">
    <w:name w:val="index heading"/>
    <w:basedOn w:val="Standard"/>
    <w:next w:val="Index1"/>
    <w:rPr>
      <w:rFonts w:cs="Arial"/>
      <w:b/>
      <w:bCs/>
    </w:rPr>
  </w:style>
  <w:style w:type="paragraph" w:styleId="Kommentartext">
    <w:name w:val="annotation text"/>
    <w:basedOn w:val="Standard"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8"/>
      </w:numPr>
    </w:pPr>
  </w:style>
  <w:style w:type="paragraph" w:styleId="Listennummer2">
    <w:name w:val="List Number 2"/>
    <w:basedOn w:val="Standard"/>
    <w:pPr>
      <w:numPr>
        <w:numId w:val="9"/>
      </w:numPr>
    </w:pPr>
  </w:style>
  <w:style w:type="paragraph" w:styleId="Listennummer3">
    <w:name w:val="List Number 3"/>
    <w:basedOn w:val="Standard"/>
    <w:pPr>
      <w:numPr>
        <w:numId w:val="10"/>
      </w:numPr>
    </w:pPr>
  </w:style>
  <w:style w:type="paragraph" w:styleId="Listennummer4">
    <w:name w:val="List Number 4"/>
    <w:basedOn w:val="Standard"/>
    <w:pPr>
      <w:numPr>
        <w:numId w:val="11"/>
      </w:numPr>
    </w:pPr>
  </w:style>
  <w:style w:type="paragraph" w:styleId="Listennummer5">
    <w:name w:val="List Number 5"/>
    <w:basedOn w:val="Standard"/>
    <w:pPr>
      <w:numPr>
        <w:numId w:val="12"/>
      </w:numPr>
    </w:pPr>
  </w:style>
  <w:style w:type="paragraph" w:styleId="Mak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 w:cs="Courier New"/>
      <w:lang w:eastAsia="de-DE"/>
    </w:rPr>
  </w:style>
  <w:style w:type="paragraph" w:styleId="Nachrichtenkopf">
    <w:name w:val="Message Header"/>
    <w:basedOn w:val="Standar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134" w:hanging="1134"/>
    </w:pPr>
    <w:rPr>
      <w:rFonts w:cs="Arial"/>
      <w:szCs w:val="24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pPr>
      <w:ind w:left="240" w:hanging="240"/>
    </w:pPr>
  </w:style>
  <w:style w:type="paragraph" w:styleId="RGV-berschrift">
    <w:name w:val="toa heading"/>
    <w:basedOn w:val="Standard"/>
    <w:next w:val="Standard"/>
    <w:rPr>
      <w:rFonts w:cs="Arial"/>
      <w:b/>
      <w:bCs/>
      <w:szCs w:val="24"/>
    </w:rPr>
  </w:style>
  <w:style w:type="paragraph" w:styleId="StandardWeb">
    <w:name w:val="Normal (Web)"/>
    <w:basedOn w:val="Standard"/>
    <w:rPr>
      <w:rFonts w:ascii="Times New Roman" w:hAnsi="Times New Roman"/>
      <w:szCs w:val="24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uiPriority w:val="10"/>
    <w:qFormat/>
    <w:pPr>
      <w:spacing w:before="240" w:after="60"/>
      <w:jc w:val="center"/>
      <w:outlineLvl w:val="0"/>
    </w:pPr>
    <w:rPr>
      <w:rFonts w:cs="Arial"/>
      <w:b/>
      <w:bCs/>
      <w:kern w:val="3"/>
      <w:sz w:val="32"/>
      <w:szCs w:val="32"/>
    </w:rPr>
  </w:style>
  <w:style w:type="paragraph" w:styleId="Umschlagabsenderadresse">
    <w:name w:val="envelope return"/>
    <w:basedOn w:val="Standard"/>
    <w:rPr>
      <w:rFonts w:cs="Arial"/>
    </w:rPr>
  </w:style>
  <w:style w:type="paragraph" w:styleId="Umschlagadresse">
    <w:name w:val="envelope address"/>
    <w:basedOn w:val="Standard"/>
    <w:pPr>
      <w:ind w:left="1"/>
    </w:pPr>
    <w:rPr>
      <w:rFonts w:cs="Arial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uiPriority w:val="11"/>
    <w:qFormat/>
    <w:pPr>
      <w:spacing w:after="60"/>
      <w:jc w:val="center"/>
      <w:outlineLvl w:val="1"/>
    </w:pPr>
    <w:rPr>
      <w:rFonts w:cs="Arial"/>
      <w:szCs w:val="24"/>
    </w:rPr>
  </w:style>
  <w:style w:type="paragraph" w:styleId="Verzeichnis1">
    <w:name w:val="toc 1"/>
    <w:basedOn w:val="Standard"/>
    <w:next w:val="Standard"/>
    <w:autoRedefine/>
    <w:uiPriority w:val="39"/>
  </w:style>
  <w:style w:type="paragraph" w:styleId="Verzeichnis2">
    <w:name w:val="toc 2"/>
    <w:basedOn w:val="Standard"/>
    <w:next w:val="Standard"/>
    <w:autoRedefine/>
    <w:uiPriority w:val="39"/>
    <w:pPr>
      <w:ind w:left="240"/>
    </w:pPr>
  </w:style>
  <w:style w:type="paragraph" w:styleId="Verzeichnis3">
    <w:name w:val="toc 3"/>
    <w:basedOn w:val="Standard"/>
    <w:next w:val="Standard"/>
    <w:autoRedefine/>
    <w:uiPriority w:val="39"/>
    <w:pPr>
      <w:ind w:left="480"/>
    </w:pPr>
  </w:style>
  <w:style w:type="paragraph" w:styleId="Verzeichnis4">
    <w:name w:val="toc 4"/>
    <w:basedOn w:val="Standard"/>
    <w:next w:val="Standard"/>
    <w:autoRedefine/>
    <w:pPr>
      <w:ind w:left="720"/>
    </w:pPr>
  </w:style>
  <w:style w:type="paragraph" w:styleId="Verzeichnis5">
    <w:name w:val="toc 5"/>
    <w:basedOn w:val="Standard"/>
    <w:next w:val="Standard"/>
    <w:autoRedefine/>
    <w:pPr>
      <w:ind w:left="960"/>
    </w:pPr>
  </w:style>
  <w:style w:type="paragraph" w:styleId="Verzeichnis6">
    <w:name w:val="toc 6"/>
    <w:basedOn w:val="Standard"/>
    <w:next w:val="Standard"/>
    <w:autoRedefine/>
    <w:pPr>
      <w:ind w:left="1200"/>
    </w:pPr>
  </w:style>
  <w:style w:type="paragraph" w:styleId="Verzeichnis7">
    <w:name w:val="toc 7"/>
    <w:basedOn w:val="Standard"/>
    <w:next w:val="Standard"/>
    <w:autoRedefine/>
    <w:pPr>
      <w:ind w:left="1440"/>
    </w:pPr>
  </w:style>
  <w:style w:type="paragraph" w:styleId="Verzeichnis8">
    <w:name w:val="toc 8"/>
    <w:basedOn w:val="Standard"/>
    <w:next w:val="Standard"/>
    <w:autoRedefine/>
    <w:pPr>
      <w:ind w:left="1680"/>
    </w:pPr>
  </w:style>
  <w:style w:type="paragraph" w:styleId="Verzeichnis9">
    <w:name w:val="toc 9"/>
    <w:basedOn w:val="Standard"/>
    <w:next w:val="Standard"/>
    <w:autoRedefine/>
    <w:pPr>
      <w:ind w:left="1920"/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customStyle="1" w:styleId="berschrift3Zchn">
    <w:name w:val="Überschrift 3 Zchn"/>
    <w:basedOn w:val="Absatz-Standardschriftart"/>
    <w:rPr>
      <w:rFonts w:ascii="Arial" w:hAnsi="Arial"/>
      <w:b/>
      <w:sz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3F7C"/>
    <w:pPr>
      <w:keepLines/>
      <w:numPr>
        <w:numId w:val="0"/>
      </w:numPr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Cs w:val="32"/>
      <w:lang w:val="de-DE"/>
    </w:rPr>
  </w:style>
  <w:style w:type="numbering" w:customStyle="1" w:styleId="WWOutlineListStyle">
    <w:name w:val="WW_OutlineListStyle"/>
    <w:basedOn w:val="KeineListe"/>
    <w:pPr>
      <w:numPr>
        <w:numId w:val="2"/>
      </w:numPr>
    </w:pPr>
  </w:style>
  <w:style w:type="numbering" w:customStyle="1" w:styleId="LFO2">
    <w:name w:val="LFO2"/>
    <w:basedOn w:val="KeineListe"/>
    <w:pPr>
      <w:numPr>
        <w:numId w:val="3"/>
      </w:numPr>
    </w:pPr>
  </w:style>
  <w:style w:type="numbering" w:customStyle="1" w:styleId="LFO3">
    <w:name w:val="LFO3"/>
    <w:basedOn w:val="KeineListe"/>
    <w:pPr>
      <w:numPr>
        <w:numId w:val="4"/>
      </w:numPr>
    </w:pPr>
  </w:style>
  <w:style w:type="numbering" w:customStyle="1" w:styleId="LFO4">
    <w:name w:val="LFO4"/>
    <w:basedOn w:val="KeineListe"/>
    <w:pPr>
      <w:numPr>
        <w:numId w:val="5"/>
      </w:numPr>
    </w:pPr>
  </w:style>
  <w:style w:type="numbering" w:customStyle="1" w:styleId="LFO5">
    <w:name w:val="LFO5"/>
    <w:basedOn w:val="KeineListe"/>
    <w:pPr>
      <w:numPr>
        <w:numId w:val="6"/>
      </w:numPr>
    </w:pPr>
  </w:style>
  <w:style w:type="numbering" w:customStyle="1" w:styleId="LFO6">
    <w:name w:val="LFO6"/>
    <w:basedOn w:val="KeineListe"/>
    <w:pPr>
      <w:numPr>
        <w:numId w:val="7"/>
      </w:numPr>
    </w:pPr>
  </w:style>
  <w:style w:type="numbering" w:customStyle="1" w:styleId="LFO7">
    <w:name w:val="LFO7"/>
    <w:basedOn w:val="KeineListe"/>
    <w:pPr>
      <w:numPr>
        <w:numId w:val="8"/>
      </w:numPr>
    </w:pPr>
  </w:style>
  <w:style w:type="numbering" w:customStyle="1" w:styleId="LFO8">
    <w:name w:val="LFO8"/>
    <w:basedOn w:val="KeineListe"/>
    <w:pPr>
      <w:numPr>
        <w:numId w:val="9"/>
      </w:numPr>
    </w:pPr>
  </w:style>
  <w:style w:type="numbering" w:customStyle="1" w:styleId="LFO9">
    <w:name w:val="LFO9"/>
    <w:basedOn w:val="KeineListe"/>
    <w:pPr>
      <w:numPr>
        <w:numId w:val="10"/>
      </w:numPr>
    </w:pPr>
  </w:style>
  <w:style w:type="numbering" w:customStyle="1" w:styleId="LFO10">
    <w:name w:val="LFO10"/>
    <w:basedOn w:val="KeineListe"/>
    <w:pPr>
      <w:numPr>
        <w:numId w:val="11"/>
      </w:numPr>
    </w:pPr>
  </w:style>
  <w:style w:type="numbering" w:customStyle="1" w:styleId="LFO11">
    <w:name w:val="LFO11"/>
    <w:basedOn w:val="KeineList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\Downloads\11_Dokum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DC29BD32CE4024905424B2FE7A05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0588D4-370C-465E-96C7-58AB2AAE02AE}"/>
      </w:docPartPr>
      <w:docPartBody>
        <w:p w:rsidR="0035029E" w:rsidRDefault="0035029E" w:rsidP="0035029E">
          <w:pPr>
            <w:pStyle w:val="FFDC29BD32CE4024905424B2FE7A0517"/>
          </w:pPr>
          <w:r>
            <w:t>Geben Sie die Kapitelüberschrift ein (Stufe 2)</w:t>
          </w:r>
        </w:p>
      </w:docPartBody>
    </w:docPart>
    <w:docPart>
      <w:docPartPr>
        <w:name w:val="C672BCADA1EB43A887C9111518970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CABDFB-4411-4DE2-91E4-5507918112E5}"/>
      </w:docPartPr>
      <w:docPartBody>
        <w:p w:rsidR="0035029E" w:rsidRDefault="0035029E" w:rsidP="0035029E">
          <w:pPr>
            <w:pStyle w:val="C672BCADA1EB43A887C9111518970481"/>
          </w:pPr>
          <w:r>
            <w:t>Geben Sie die Kapitelüberschrift ein (Stufe 3)</w:t>
          </w:r>
        </w:p>
      </w:docPartBody>
    </w:docPart>
    <w:docPart>
      <w:docPartPr>
        <w:name w:val="567B0F6C832746B5BB39BBE211B4BF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F2954D-1167-435A-B23C-8CFF5B904AD4}"/>
      </w:docPartPr>
      <w:docPartBody>
        <w:p w:rsidR="0035029E" w:rsidRDefault="0035029E" w:rsidP="0035029E">
          <w:pPr>
            <w:pStyle w:val="567B0F6C832746B5BB39BBE211B4BFB4"/>
          </w:pPr>
          <w:r>
            <w:t>Geben Sie die Kapitelüberschrift ein (Stufe 2)</w:t>
          </w:r>
        </w:p>
      </w:docPartBody>
    </w:docPart>
    <w:docPart>
      <w:docPartPr>
        <w:name w:val="8AE9A5BA8C894C08BB9226E89B6B78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75EE55-4A73-41D9-9F06-2EADFFBBCF4E}"/>
      </w:docPartPr>
      <w:docPartBody>
        <w:p w:rsidR="0035029E" w:rsidRDefault="0035029E" w:rsidP="0035029E">
          <w:pPr>
            <w:pStyle w:val="8AE9A5BA8C894C08BB9226E89B6B7874"/>
          </w:pPr>
          <w:r>
            <w:t>Geben Sie die Kapitelüberschrift ein (Stufe 3)</w:t>
          </w:r>
        </w:p>
      </w:docPartBody>
    </w:docPart>
    <w:docPart>
      <w:docPartPr>
        <w:name w:val="EACA1CC791E14AA980BD137587196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EC517F-3E93-4495-B560-7E7FC87AEE2B}"/>
      </w:docPartPr>
      <w:docPartBody>
        <w:p w:rsidR="0035029E" w:rsidRDefault="0035029E" w:rsidP="0035029E">
          <w:pPr>
            <w:pStyle w:val="EACA1CC791E14AA980BD1375871969A9"/>
          </w:pPr>
          <w:r>
            <w:t>Geben Sie die Kapitelüberschrift ein (Stufe 2)</w:t>
          </w:r>
        </w:p>
      </w:docPartBody>
    </w:docPart>
    <w:docPart>
      <w:docPartPr>
        <w:name w:val="C671D45D86CD419481B3F5255685E9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2AF94C-608F-4531-BA22-D5E33408B4A4}"/>
      </w:docPartPr>
      <w:docPartBody>
        <w:p w:rsidR="0035029E" w:rsidRDefault="0035029E" w:rsidP="0035029E">
          <w:pPr>
            <w:pStyle w:val="C671D45D86CD419481B3F5255685E9D4"/>
          </w:pPr>
          <w:r>
            <w:t>Geben Sie die Kapitelüberschrift ein (Stufe 3)</w:t>
          </w:r>
        </w:p>
      </w:docPartBody>
    </w:docPart>
    <w:docPart>
      <w:docPartPr>
        <w:name w:val="C1A6524DE86A4C6CB3216E69039A59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3E3684-5848-43DA-87EC-59621B7F1B29}"/>
      </w:docPartPr>
      <w:docPartBody>
        <w:p w:rsidR="0035029E" w:rsidRDefault="0035029E" w:rsidP="0035029E">
          <w:pPr>
            <w:pStyle w:val="C1A6524DE86A4C6CB3216E69039A59CF"/>
          </w:pPr>
          <w:r>
            <w:t>Geben Sie die Kapitelüberschrift ein (Stufe 2)</w:t>
          </w:r>
        </w:p>
      </w:docPartBody>
    </w:docPart>
    <w:docPart>
      <w:docPartPr>
        <w:name w:val="8CED53AD0CF448E3B2BB40B2F5470C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7F172-DEA2-48C5-8F57-AE3FC5FF4C16}"/>
      </w:docPartPr>
      <w:docPartBody>
        <w:p w:rsidR="0035029E" w:rsidRDefault="0035029E" w:rsidP="0035029E">
          <w:pPr>
            <w:pStyle w:val="8CED53AD0CF448E3B2BB40B2F5470C04"/>
          </w:pPr>
          <w:r>
            <w:t>Geben Sie die Kapitelüberschrift ein (Stufe 3)</w:t>
          </w:r>
        </w:p>
      </w:docPartBody>
    </w:docPart>
    <w:docPart>
      <w:docPartPr>
        <w:name w:val="02E7D3BDA05F4ACFB75928679EDBFE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B5AB4D-57E2-4C5D-B1AB-E81B430CB0B5}"/>
      </w:docPartPr>
      <w:docPartBody>
        <w:p w:rsidR="0035029E" w:rsidRDefault="0035029E" w:rsidP="0035029E">
          <w:pPr>
            <w:pStyle w:val="02E7D3BDA05F4ACFB75928679EDBFE22"/>
          </w:pPr>
          <w:r>
            <w:t>Geben Sie die Kapitelüberschrift ein (Stufe 2)</w:t>
          </w:r>
        </w:p>
      </w:docPartBody>
    </w:docPart>
    <w:docPart>
      <w:docPartPr>
        <w:name w:val="D2C35314DDF645BE8484D1FFA04D3B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5A215B-1BC0-4C6B-B2B0-7B80404FC81E}"/>
      </w:docPartPr>
      <w:docPartBody>
        <w:p w:rsidR="0035029E" w:rsidRDefault="0035029E" w:rsidP="0035029E">
          <w:pPr>
            <w:pStyle w:val="D2C35314DDF645BE8484D1FFA04D3BA7"/>
          </w:pPr>
          <w:r>
            <w:t>Geben Sie die Kapitelüberschrift ein (Stufe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9E"/>
    <w:rsid w:val="0035029E"/>
    <w:rsid w:val="00745B63"/>
    <w:rsid w:val="00AB0A02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FDC29BD32CE4024905424B2FE7A0517">
    <w:name w:val="FFDC29BD32CE4024905424B2FE7A0517"/>
    <w:rsid w:val="0035029E"/>
  </w:style>
  <w:style w:type="paragraph" w:customStyle="1" w:styleId="C672BCADA1EB43A887C9111518970481">
    <w:name w:val="C672BCADA1EB43A887C9111518970481"/>
    <w:rsid w:val="0035029E"/>
  </w:style>
  <w:style w:type="paragraph" w:customStyle="1" w:styleId="567B0F6C832746B5BB39BBE211B4BFB4">
    <w:name w:val="567B0F6C832746B5BB39BBE211B4BFB4"/>
    <w:rsid w:val="0035029E"/>
  </w:style>
  <w:style w:type="paragraph" w:customStyle="1" w:styleId="8AE9A5BA8C894C08BB9226E89B6B7874">
    <w:name w:val="8AE9A5BA8C894C08BB9226E89B6B7874"/>
    <w:rsid w:val="0035029E"/>
  </w:style>
  <w:style w:type="paragraph" w:customStyle="1" w:styleId="EACA1CC791E14AA980BD1375871969A9">
    <w:name w:val="EACA1CC791E14AA980BD1375871969A9"/>
    <w:rsid w:val="0035029E"/>
  </w:style>
  <w:style w:type="paragraph" w:customStyle="1" w:styleId="C671D45D86CD419481B3F5255685E9D4">
    <w:name w:val="C671D45D86CD419481B3F5255685E9D4"/>
    <w:rsid w:val="0035029E"/>
  </w:style>
  <w:style w:type="paragraph" w:customStyle="1" w:styleId="C1A6524DE86A4C6CB3216E69039A59CF">
    <w:name w:val="C1A6524DE86A4C6CB3216E69039A59CF"/>
    <w:rsid w:val="0035029E"/>
  </w:style>
  <w:style w:type="paragraph" w:customStyle="1" w:styleId="8CED53AD0CF448E3B2BB40B2F5470C04">
    <w:name w:val="8CED53AD0CF448E3B2BB40B2F5470C04"/>
    <w:rsid w:val="0035029E"/>
  </w:style>
  <w:style w:type="paragraph" w:customStyle="1" w:styleId="02E7D3BDA05F4ACFB75928679EDBFE22">
    <w:name w:val="02E7D3BDA05F4ACFB75928679EDBFE22"/>
    <w:rsid w:val="0035029E"/>
  </w:style>
  <w:style w:type="paragraph" w:customStyle="1" w:styleId="D2C35314DDF645BE8484D1FFA04D3BA7">
    <w:name w:val="D2C35314DDF645BE8484D1FFA04D3BA7"/>
    <w:rsid w:val="003502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11_Dokumentation</Template>
  <TotalTime>0</TotalTime>
  <Pages>3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(z.B. Webauftritt Karl Meier GmbH)</vt:lpstr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(z.B. Webauftritt Karl Meier GmbH)</dc:title>
  <dc:subject>Thema (z.B. Konzept)</dc:subject>
  <dc:creator>Florian Elser</dc:creator>
  <cp:lastModifiedBy>Elser Florian BZRA IMST24a</cp:lastModifiedBy>
  <cp:revision>2</cp:revision>
  <cp:lastPrinted>2019-06-03T11:37:00Z</cp:lastPrinted>
  <dcterms:created xsi:type="dcterms:W3CDTF">2025-06-12T06:24:00Z</dcterms:created>
  <dcterms:modified xsi:type="dcterms:W3CDTF">2025-06-12T06:24:00Z</dcterms:modified>
</cp:coreProperties>
</file>